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5C" w:rsidRPr="00A655C8" w:rsidRDefault="008861D1" w:rsidP="00572193">
      <w:pPr>
        <w:jc w:val="center"/>
        <w:rPr>
          <w:rFonts w:ascii="Arial" w:hAnsi="Arial" w:cs="Arial"/>
          <w:b/>
          <w:i/>
          <w:sz w:val="20"/>
        </w:rPr>
      </w:pPr>
      <w:r w:rsidRPr="00A655C8">
        <w:rPr>
          <w:rFonts w:ascii="Arial" w:hAnsi="Arial" w:cs="Arial"/>
          <w:b/>
          <w:i/>
          <w:noProof/>
          <w:sz w:val="20"/>
        </w:rPr>
        <w:drawing>
          <wp:inline distT="0" distB="0" distL="0" distR="0">
            <wp:extent cx="1924050" cy="1079141"/>
            <wp:effectExtent l="0" t="0" r="0" b="6985"/>
            <wp:docPr id="1" name="Picture 1" descr="GameChange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Changers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013" cy="109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58" w:rsidRPr="00A655C8" w:rsidRDefault="00105558" w:rsidP="00105558">
      <w:pPr>
        <w:rPr>
          <w:rFonts w:ascii="Arial" w:hAnsi="Arial" w:cs="Arial"/>
          <w:sz w:val="20"/>
        </w:rPr>
      </w:pPr>
    </w:p>
    <w:p w:rsidR="0099384E" w:rsidRPr="00A655C8" w:rsidRDefault="0099384E">
      <w:pPr>
        <w:jc w:val="center"/>
        <w:rPr>
          <w:rFonts w:ascii="Arial" w:hAnsi="Arial" w:cs="Arial"/>
          <w:b/>
          <w:sz w:val="20"/>
        </w:rPr>
      </w:pPr>
      <w:r w:rsidRPr="00A655C8">
        <w:rPr>
          <w:rFonts w:ascii="Arial" w:hAnsi="Arial" w:cs="Arial"/>
          <w:b/>
          <w:sz w:val="20"/>
        </w:rPr>
        <w:t>I</w:t>
      </w:r>
      <w:r w:rsidR="0088200C" w:rsidRPr="00A655C8">
        <w:rPr>
          <w:rFonts w:ascii="Arial" w:hAnsi="Arial" w:cs="Arial"/>
          <w:b/>
          <w:sz w:val="20"/>
        </w:rPr>
        <w:t xml:space="preserve">nterview </w:t>
      </w:r>
      <w:r w:rsidR="005153CF" w:rsidRPr="00A655C8">
        <w:rPr>
          <w:rFonts w:ascii="Arial" w:hAnsi="Arial" w:cs="Arial"/>
          <w:b/>
          <w:sz w:val="20"/>
        </w:rPr>
        <w:t>Information</w:t>
      </w:r>
      <w:r w:rsidR="008E4AC2" w:rsidRPr="00A655C8">
        <w:rPr>
          <w:rFonts w:ascii="Arial" w:hAnsi="Arial" w:cs="Arial"/>
          <w:b/>
          <w:sz w:val="20"/>
        </w:rPr>
        <w:t xml:space="preserve"> Prep Sheet</w:t>
      </w:r>
    </w:p>
    <w:p w:rsidR="0099384E" w:rsidRPr="00A655C8" w:rsidRDefault="0099384E">
      <w:pPr>
        <w:pStyle w:val="Heading6"/>
        <w:rPr>
          <w:rFonts w:ascii="Arial" w:hAnsi="Arial" w:cs="Arial"/>
          <w:sz w:val="20"/>
        </w:rPr>
      </w:pPr>
      <w:r w:rsidRPr="00A655C8">
        <w:rPr>
          <w:rFonts w:ascii="Arial" w:hAnsi="Arial" w:cs="Arial"/>
          <w:sz w:val="20"/>
        </w:rPr>
        <w:t xml:space="preserve">Please complete and </w:t>
      </w:r>
      <w:r w:rsidR="00E45D9D" w:rsidRPr="00A655C8">
        <w:rPr>
          <w:rFonts w:ascii="Arial" w:hAnsi="Arial" w:cs="Arial"/>
          <w:sz w:val="20"/>
        </w:rPr>
        <w:t xml:space="preserve">return </w:t>
      </w:r>
      <w:r w:rsidR="007602DF" w:rsidRPr="00A655C8">
        <w:rPr>
          <w:rFonts w:ascii="Arial" w:hAnsi="Arial" w:cs="Arial"/>
          <w:sz w:val="20"/>
        </w:rPr>
        <w:t xml:space="preserve">at least </w:t>
      </w:r>
      <w:r w:rsidR="00562992" w:rsidRPr="00A655C8">
        <w:rPr>
          <w:rFonts w:ascii="Arial" w:hAnsi="Arial" w:cs="Arial"/>
          <w:sz w:val="20"/>
        </w:rPr>
        <w:t>2 days</w:t>
      </w:r>
      <w:r w:rsidR="007602DF" w:rsidRPr="00A655C8">
        <w:rPr>
          <w:rFonts w:ascii="Arial" w:hAnsi="Arial" w:cs="Arial"/>
          <w:sz w:val="20"/>
        </w:rPr>
        <w:t xml:space="preserve"> prior to</w:t>
      </w:r>
      <w:r w:rsidR="003F16A7" w:rsidRPr="00A655C8">
        <w:rPr>
          <w:rFonts w:ascii="Arial" w:hAnsi="Arial" w:cs="Arial"/>
          <w:sz w:val="20"/>
        </w:rPr>
        <w:t xml:space="preserve"> </w:t>
      </w:r>
      <w:r w:rsidR="007602DF" w:rsidRPr="00A655C8">
        <w:rPr>
          <w:rFonts w:ascii="Arial" w:hAnsi="Arial" w:cs="Arial"/>
          <w:sz w:val="20"/>
        </w:rPr>
        <w:t>scheduled</w:t>
      </w:r>
      <w:r w:rsidRPr="00A655C8">
        <w:rPr>
          <w:rFonts w:ascii="Arial" w:hAnsi="Arial" w:cs="Arial"/>
          <w:sz w:val="20"/>
        </w:rPr>
        <w:t xml:space="preserve"> interview</w:t>
      </w:r>
      <w:r w:rsidR="007602DF" w:rsidRPr="00A655C8">
        <w:rPr>
          <w:rFonts w:ascii="Arial" w:hAnsi="Arial" w:cs="Arial"/>
          <w:sz w:val="20"/>
        </w:rPr>
        <w:t>.</w:t>
      </w:r>
    </w:p>
    <w:p w:rsidR="0099384E" w:rsidRPr="00A655C8" w:rsidRDefault="00A655C8">
      <w:pPr>
        <w:rPr>
          <w:rFonts w:ascii="Arial" w:hAnsi="Arial" w:cs="Arial"/>
          <w:sz w:val="18"/>
          <w:szCs w:val="18"/>
        </w:rPr>
      </w:pPr>
      <w:r w:rsidRPr="00A655C8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1447800" cy="466725"/>
                <wp:effectExtent l="0" t="0" r="19050" b="28575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466725"/>
                          <a:chOff x="1701" y="2164"/>
                          <a:chExt cx="2340" cy="720"/>
                        </a:xfrm>
                      </wpg:grpSpPr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524"/>
                            <a:ext cx="23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5C0" w:rsidRPr="00A655C8" w:rsidRDefault="00FA7A67" w:rsidP="00D00B3D">
                              <w:pPr>
                                <w:rPr>
                                  <w:sz w:val="20"/>
                                </w:rPr>
                              </w:pPr>
                              <w:r w:rsidRPr="00A655C8">
                                <w:rPr>
                                  <w:sz w:val="20"/>
                                </w:rPr>
                                <w:t>May 23, 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64"/>
                            <a:ext cx="23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5C0" w:rsidRPr="000A26E7" w:rsidRDefault="00E075C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2"/>
                                </w:rPr>
                              </w:pPr>
                              <w:r w:rsidRPr="000A26E7">
                                <w:rPr>
                                  <w:b/>
                                  <w:sz w:val="20"/>
                                  <w:szCs w:val="22"/>
                                </w:rPr>
                                <w:t>Production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0;margin-top:5.25pt;width:114pt;height:36.75pt;z-index:251656704" coordorigin="1701,2164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left:1701;top:2524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E075C0" w:rsidRPr="00A655C8" w:rsidRDefault="00FA7A67" w:rsidP="00D00B3D">
                        <w:pPr>
                          <w:rPr>
                            <w:sz w:val="20"/>
                          </w:rPr>
                        </w:pPr>
                        <w:r w:rsidRPr="00A655C8">
                          <w:rPr>
                            <w:sz w:val="20"/>
                          </w:rPr>
                          <w:t>May 23, 2018</w:t>
                        </w:r>
                      </w:p>
                    </w:txbxContent>
                  </v:textbox>
                </v:shape>
                <v:shape id="Text Box 50" o:spid="_x0000_s1028" type="#_x0000_t202" style="position:absolute;left:1701;top:2164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E075C0" w:rsidRPr="000A26E7" w:rsidRDefault="00E075C0">
                        <w:pPr>
                          <w:jc w:val="center"/>
                          <w:rPr>
                            <w:b/>
                            <w:sz w:val="20"/>
                            <w:szCs w:val="22"/>
                          </w:rPr>
                        </w:pPr>
                        <w:r w:rsidRPr="000A26E7">
                          <w:rPr>
                            <w:b/>
                            <w:sz w:val="20"/>
                            <w:szCs w:val="22"/>
                          </w:rPr>
                          <w:t>Production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655C8">
        <w:rPr>
          <w:rFonts w:ascii="Arial" w:hAnsi="Arial" w:cs="Arial"/>
          <w:noProof/>
          <w:color w:val="FFFFFF"/>
          <w:sz w:val="18"/>
          <w:szCs w:val="18"/>
          <w:u w:val="single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66040</wp:posOffset>
                </wp:positionV>
                <wp:extent cx="1537335" cy="466090"/>
                <wp:effectExtent l="0" t="0" r="24765" b="10160"/>
                <wp:wrapNone/>
                <wp:docPr id="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7335" cy="466090"/>
                          <a:chOff x="1701" y="2164"/>
                          <a:chExt cx="2340" cy="720"/>
                        </a:xfrm>
                      </wpg:grpSpPr>
                      <wps:wsp>
                        <wps:cNvPr id="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524"/>
                            <a:ext cx="23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5C0" w:rsidRPr="00A655C8" w:rsidRDefault="00FA7A67" w:rsidP="004833D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655C8">
                                <w:rPr>
                                  <w:sz w:val="20"/>
                                </w:rPr>
                                <w:t>3:00-3:30 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64"/>
                            <a:ext cx="23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5C0" w:rsidRDefault="00E075C0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A655C8">
                                <w:rPr>
                                  <w:b/>
                                  <w:sz w:val="20"/>
                                  <w:szCs w:val="2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9" style="position:absolute;margin-left:123pt;margin-top:5.2pt;width:121.05pt;height:36.7pt;z-index:251657728" coordorigin="1701,2164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">
                <v:shape id="Text Box 53" o:spid="_x0000_s1030" type="#_x0000_t202" style="position:absolute;left:1701;top:2524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E075C0" w:rsidRPr="00A655C8" w:rsidRDefault="00FA7A67" w:rsidP="004833DD">
                        <w:pPr>
                          <w:jc w:val="center"/>
                          <w:rPr>
                            <w:sz w:val="20"/>
                          </w:rPr>
                        </w:pPr>
                        <w:r w:rsidRPr="00A655C8">
                          <w:rPr>
                            <w:sz w:val="20"/>
                          </w:rPr>
                          <w:t>3:00-3:30 PM</w:t>
                        </w:r>
                      </w:p>
                    </w:txbxContent>
                  </v:textbox>
                </v:shape>
                <v:shape id="Text Box 54" o:spid="_x0000_s1031" type="#_x0000_t202" style="position:absolute;left:1701;top:2164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E075C0" w:rsidRDefault="00E075C0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A655C8">
                          <w:rPr>
                            <w:b/>
                            <w:sz w:val="20"/>
                            <w:szCs w:val="22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655C8">
        <w:rPr>
          <w:rFonts w:ascii="Arial" w:hAnsi="Arial" w:cs="Arial"/>
          <w:noProof/>
          <w:color w:val="FFFFFF"/>
          <w:sz w:val="18"/>
          <w:szCs w:val="18"/>
          <w:u w:val="single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66040</wp:posOffset>
                </wp:positionV>
                <wp:extent cx="2400300" cy="466090"/>
                <wp:effectExtent l="0" t="0" r="19050" b="1016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466090"/>
                          <a:chOff x="1701" y="2164"/>
                          <a:chExt cx="2340" cy="720"/>
                        </a:xfrm>
                      </wpg:grpSpPr>
                      <wps:wsp>
                        <wps:cNvPr id="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524"/>
                            <a:ext cx="23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5C0" w:rsidRPr="00A655C8" w:rsidRDefault="00FA7A67" w:rsidP="009577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655C8">
                                <w:rPr>
                                  <w:sz w:val="20"/>
                                </w:rPr>
                                <w:t>CharmTV Studios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64"/>
                            <a:ext cx="23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5C0" w:rsidRDefault="00E075C0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A655C8">
                                <w:rPr>
                                  <w:b/>
                                  <w:sz w:val="20"/>
                                  <w:szCs w:val="22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2" style="position:absolute;margin-left:253.05pt;margin-top:5.2pt;width:189pt;height:36.7pt;z-index:251658752" coordorigin="1701,2164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">
                <v:shape id="Text Box 56" o:spid="_x0000_s1033" type="#_x0000_t202" style="position:absolute;left:1701;top:2524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E075C0" w:rsidRPr="00A655C8" w:rsidRDefault="00FA7A67" w:rsidP="009577CD">
                        <w:pPr>
                          <w:jc w:val="center"/>
                          <w:rPr>
                            <w:sz w:val="20"/>
                          </w:rPr>
                        </w:pPr>
                        <w:r w:rsidRPr="00A655C8">
                          <w:rPr>
                            <w:sz w:val="20"/>
                          </w:rPr>
                          <w:t>CharmTV Studios</w:t>
                        </w:r>
                      </w:p>
                    </w:txbxContent>
                  </v:textbox>
                </v:shape>
                <v:shape id="Text Box 57" o:spid="_x0000_s1034" type="#_x0000_t202" style="position:absolute;left:1701;top:2164;width:23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E075C0" w:rsidRDefault="00E075C0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A655C8">
                          <w:rPr>
                            <w:b/>
                            <w:sz w:val="20"/>
                            <w:szCs w:val="22"/>
                          </w:rPr>
                          <w:t>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384E" w:rsidRPr="00A655C8" w:rsidRDefault="0099384E">
      <w:pPr>
        <w:rPr>
          <w:rFonts w:ascii="Arial" w:hAnsi="Arial" w:cs="Arial"/>
          <w:sz w:val="20"/>
        </w:rPr>
      </w:pPr>
    </w:p>
    <w:p w:rsidR="0099384E" w:rsidRPr="00A655C8" w:rsidRDefault="0099384E">
      <w:pPr>
        <w:pStyle w:val="Heading6"/>
        <w:rPr>
          <w:rFonts w:ascii="Arial" w:hAnsi="Arial" w:cs="Arial"/>
          <w:color w:val="FFFFFF"/>
          <w:sz w:val="20"/>
          <w:u w:val="single"/>
        </w:rPr>
      </w:pPr>
    </w:p>
    <w:p w:rsidR="0099384E" w:rsidRPr="00A655C8" w:rsidRDefault="0099384E">
      <w:pPr>
        <w:pStyle w:val="Heading6"/>
        <w:rPr>
          <w:rFonts w:ascii="Arial" w:hAnsi="Arial" w:cs="Arial"/>
          <w:color w:val="FFFFFF"/>
          <w:sz w:val="20"/>
          <w:u w:val="single"/>
        </w:rPr>
      </w:pPr>
      <w:r w:rsidRPr="00A655C8">
        <w:rPr>
          <w:rFonts w:ascii="Arial" w:hAnsi="Arial" w:cs="Arial"/>
          <w:color w:val="FFFFFF"/>
          <w:sz w:val="20"/>
          <w:u w:val="single"/>
        </w:rPr>
        <w:t>COMCAST OCAL EDITION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88"/>
      </w:tblGrid>
      <w:tr w:rsidR="0099384E" w:rsidRPr="00A655C8">
        <w:tc>
          <w:tcPr>
            <w:tcW w:w="2268" w:type="dxa"/>
          </w:tcPr>
          <w:p w:rsidR="008E4AC2" w:rsidRPr="00A655C8" w:rsidRDefault="008E4AC2">
            <w:pPr>
              <w:pStyle w:val="Heading4"/>
              <w:rPr>
                <w:rFonts w:cs="Arial"/>
                <w:sz w:val="20"/>
              </w:rPr>
            </w:pPr>
            <w:bookmarkStart w:id="0" w:name="_GoBack"/>
            <w:r w:rsidRPr="00A655C8">
              <w:rPr>
                <w:rFonts w:cs="Arial"/>
                <w:sz w:val="20"/>
              </w:rPr>
              <w:t>Guest Name:</w:t>
            </w:r>
          </w:p>
          <w:p w:rsidR="008E4AC2" w:rsidRPr="00A655C8" w:rsidRDefault="0099384E">
            <w:pPr>
              <w:pStyle w:val="Heading4"/>
              <w:rPr>
                <w:rFonts w:cs="Arial"/>
                <w:sz w:val="20"/>
              </w:rPr>
            </w:pPr>
            <w:r w:rsidRPr="00A655C8">
              <w:rPr>
                <w:rFonts w:cs="Arial"/>
                <w:sz w:val="20"/>
              </w:rPr>
              <w:t>Title</w:t>
            </w:r>
            <w:r w:rsidR="008E4AC2" w:rsidRPr="00A655C8">
              <w:rPr>
                <w:rFonts w:cs="Arial"/>
                <w:sz w:val="20"/>
              </w:rPr>
              <w:t>:</w:t>
            </w:r>
          </w:p>
          <w:p w:rsidR="0099384E" w:rsidRPr="00A655C8" w:rsidRDefault="0099384E">
            <w:pPr>
              <w:pStyle w:val="Heading4"/>
              <w:rPr>
                <w:rFonts w:cs="Arial"/>
                <w:sz w:val="20"/>
              </w:rPr>
            </w:pPr>
            <w:r w:rsidRPr="00A655C8">
              <w:rPr>
                <w:rFonts w:cs="Arial"/>
                <w:sz w:val="20"/>
              </w:rPr>
              <w:t>Organization</w:t>
            </w:r>
            <w:r w:rsidR="008E4AC2" w:rsidRPr="00A655C8">
              <w:rPr>
                <w:rFonts w:cs="Arial"/>
                <w:sz w:val="20"/>
              </w:rPr>
              <w:t>:</w:t>
            </w:r>
          </w:p>
          <w:p w:rsidR="008E4AC2" w:rsidRPr="00A655C8" w:rsidRDefault="008E4AC2" w:rsidP="008E4AC2">
            <w:pPr>
              <w:rPr>
                <w:rFonts w:ascii="Arial" w:hAnsi="Arial" w:cs="Arial"/>
                <w:sz w:val="20"/>
              </w:rPr>
            </w:pPr>
          </w:p>
          <w:p w:rsidR="008E4AC2" w:rsidRPr="00A655C8" w:rsidRDefault="007A2FEA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(to appear on screen)</w:t>
            </w:r>
          </w:p>
          <w:p w:rsidR="003F16A7" w:rsidRPr="00A655C8" w:rsidRDefault="003F16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588" w:type="dxa"/>
          </w:tcPr>
          <w:p w:rsidR="00214EB5" w:rsidRPr="00A655C8" w:rsidRDefault="00FA7A67" w:rsidP="009667AD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Steve Sharkey</w:t>
            </w:r>
          </w:p>
          <w:p w:rsidR="00FA7A67" w:rsidRPr="00A655C8" w:rsidRDefault="00FA7A67" w:rsidP="009667AD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Director</w:t>
            </w:r>
          </w:p>
          <w:p w:rsidR="00FA7A67" w:rsidRPr="00A655C8" w:rsidRDefault="00FA7A67" w:rsidP="009667AD">
            <w:pPr>
              <w:shd w:val="clear" w:color="auto" w:fill="FFFFFF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Baltimore City Department of General Services</w:t>
            </w:r>
          </w:p>
        </w:tc>
      </w:tr>
    </w:tbl>
    <w:bookmarkEnd w:id="0"/>
    <w:p w:rsidR="00274C73" w:rsidRPr="00A655C8" w:rsidRDefault="00BB670E" w:rsidP="00BB670E">
      <w:pPr>
        <w:pStyle w:val="Footer"/>
        <w:ind w:left="2160"/>
        <w:rPr>
          <w:rFonts w:ascii="Arial" w:hAnsi="Arial" w:cs="Arial"/>
          <w:b/>
          <w:sz w:val="20"/>
        </w:rPr>
      </w:pPr>
      <w:r w:rsidRPr="00A655C8">
        <w:rPr>
          <w:rFonts w:ascii="Arial" w:hAnsi="Arial" w:cs="Arial"/>
          <w:b/>
          <w:sz w:val="20"/>
        </w:rPr>
        <w:tab/>
      </w:r>
      <w:r w:rsidR="0040670B" w:rsidRPr="00A655C8">
        <w:rPr>
          <w:rFonts w:ascii="Arial" w:hAnsi="Arial" w:cs="Arial"/>
          <w:b/>
          <w:sz w:val="20"/>
        </w:rPr>
        <w:t>Please refrain from discussing</w:t>
      </w:r>
      <w:r w:rsidR="003F16A7" w:rsidRPr="00A655C8">
        <w:rPr>
          <w:rFonts w:ascii="Arial" w:hAnsi="Arial" w:cs="Arial"/>
          <w:b/>
          <w:sz w:val="20"/>
        </w:rPr>
        <w:t xml:space="preserve"> political races,</w:t>
      </w:r>
      <w:r w:rsidRPr="00A655C8">
        <w:rPr>
          <w:rFonts w:ascii="Arial" w:hAnsi="Arial" w:cs="Arial"/>
          <w:b/>
          <w:sz w:val="20"/>
        </w:rPr>
        <w:t xml:space="preserve"> </w:t>
      </w:r>
      <w:r w:rsidR="00274C73" w:rsidRPr="00A655C8">
        <w:rPr>
          <w:rFonts w:ascii="Arial" w:hAnsi="Arial" w:cs="Arial"/>
          <w:b/>
          <w:sz w:val="20"/>
        </w:rPr>
        <w:t>fundraisers</w:t>
      </w:r>
      <w:r w:rsidRPr="00A655C8">
        <w:rPr>
          <w:rFonts w:ascii="Arial" w:hAnsi="Arial" w:cs="Arial"/>
          <w:b/>
          <w:sz w:val="20"/>
        </w:rPr>
        <w:t xml:space="preserve">, speeches or events </w:t>
      </w:r>
      <w:r w:rsidR="00274C73" w:rsidRPr="00A655C8">
        <w:rPr>
          <w:rFonts w:ascii="Arial" w:hAnsi="Arial" w:cs="Arial"/>
          <w:b/>
          <w:sz w:val="20"/>
        </w:rPr>
        <w:t>connected to a campaign</w:t>
      </w:r>
      <w:r w:rsidR="00274C73" w:rsidRPr="00A655C8">
        <w:rPr>
          <w:rFonts w:ascii="Arial" w:hAnsi="Arial" w:cs="Arial"/>
          <w:sz w:val="20"/>
        </w:rPr>
        <w:t>.</w:t>
      </w:r>
    </w:p>
    <w:p w:rsidR="0099384E" w:rsidRPr="00A655C8" w:rsidRDefault="0099384E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88"/>
      </w:tblGrid>
      <w:tr w:rsidR="0099384E" w:rsidRPr="00A655C8">
        <w:tc>
          <w:tcPr>
            <w:tcW w:w="2268" w:type="dxa"/>
          </w:tcPr>
          <w:p w:rsidR="008E4AC2" w:rsidRPr="00A655C8" w:rsidRDefault="008E4AC2">
            <w:pPr>
              <w:pStyle w:val="Heading4"/>
              <w:rPr>
                <w:rFonts w:cs="Arial"/>
                <w:sz w:val="20"/>
              </w:rPr>
            </w:pPr>
            <w:r w:rsidRPr="00A655C8">
              <w:rPr>
                <w:rFonts w:cs="Arial"/>
                <w:sz w:val="20"/>
              </w:rPr>
              <w:t>Website:</w:t>
            </w:r>
          </w:p>
          <w:p w:rsidR="0099384E" w:rsidRPr="00A655C8" w:rsidRDefault="008E4AC2">
            <w:pPr>
              <w:pStyle w:val="Heading4"/>
              <w:rPr>
                <w:rFonts w:cs="Arial"/>
                <w:sz w:val="20"/>
              </w:rPr>
            </w:pPr>
            <w:r w:rsidRPr="00A655C8">
              <w:rPr>
                <w:rFonts w:cs="Arial"/>
                <w:sz w:val="20"/>
              </w:rPr>
              <w:t>Phone Number:</w:t>
            </w:r>
            <w:r w:rsidR="007602DF" w:rsidRPr="00A655C8">
              <w:rPr>
                <w:rFonts w:cs="Arial"/>
                <w:sz w:val="20"/>
              </w:rPr>
              <w:t xml:space="preserve"> Social Media Sites</w:t>
            </w:r>
            <w:r w:rsidR="0099384E" w:rsidRPr="00A655C8">
              <w:rPr>
                <w:rFonts w:cs="Arial"/>
                <w:sz w:val="20"/>
              </w:rPr>
              <w:t>:</w:t>
            </w:r>
          </w:p>
          <w:p w:rsidR="008E4AC2" w:rsidRPr="00A655C8" w:rsidRDefault="008E4AC2" w:rsidP="008E4AC2">
            <w:pPr>
              <w:rPr>
                <w:rFonts w:ascii="Arial" w:hAnsi="Arial" w:cs="Arial"/>
                <w:sz w:val="20"/>
              </w:rPr>
            </w:pPr>
          </w:p>
          <w:p w:rsidR="0099384E" w:rsidRPr="00A655C8" w:rsidRDefault="007A2FEA" w:rsidP="007A2FEA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(t</w:t>
            </w:r>
            <w:r w:rsidR="0099384E" w:rsidRPr="00A655C8">
              <w:rPr>
                <w:rFonts w:ascii="Arial" w:hAnsi="Arial" w:cs="Arial"/>
                <w:sz w:val="20"/>
              </w:rPr>
              <w:t>o appear on screen</w:t>
            </w:r>
            <w:r w:rsidRPr="00A655C8">
              <w:rPr>
                <w:rFonts w:ascii="Arial" w:hAnsi="Arial" w:cs="Arial"/>
                <w:sz w:val="20"/>
              </w:rPr>
              <w:t>)</w:t>
            </w:r>
          </w:p>
          <w:p w:rsidR="003F16A7" w:rsidRPr="00A655C8" w:rsidRDefault="003F16A7" w:rsidP="007A2FE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588" w:type="dxa"/>
          </w:tcPr>
          <w:p w:rsidR="00FA7A67" w:rsidRPr="00A655C8" w:rsidRDefault="001A7BC1" w:rsidP="00FA7A67">
            <w:pPr>
              <w:rPr>
                <w:rFonts w:ascii="Arial" w:hAnsi="Arial" w:cs="Arial"/>
                <w:sz w:val="20"/>
              </w:rPr>
            </w:pPr>
            <w:hyperlink r:id="rId8" w:history="1">
              <w:r w:rsidR="00FA7A67" w:rsidRPr="00A655C8">
                <w:rPr>
                  <w:rStyle w:val="Hyperlink"/>
                  <w:rFonts w:ascii="Arial" w:hAnsi="Arial" w:cs="Arial"/>
                  <w:sz w:val="20"/>
                </w:rPr>
                <w:t>www.generalservices.baltimorecity.gov</w:t>
              </w:r>
            </w:hyperlink>
          </w:p>
          <w:p w:rsidR="00FA7A67" w:rsidRPr="00A655C8" w:rsidRDefault="00FA7A67" w:rsidP="00FA7A67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410-396-4361</w:t>
            </w:r>
          </w:p>
          <w:p w:rsidR="00E075C0" w:rsidRPr="00A655C8" w:rsidRDefault="00FA7A67" w:rsidP="00FA7A67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 xml:space="preserve">Facebook - </w:t>
            </w:r>
            <w:hyperlink r:id="rId9" w:history="1">
              <w:r w:rsidRPr="00A655C8">
                <w:rPr>
                  <w:rStyle w:val="Hyperlink"/>
                  <w:rFonts w:ascii="Arial" w:hAnsi="Arial" w:cs="Arial"/>
                  <w:sz w:val="20"/>
                </w:rPr>
                <w:t>www.facebook.com/BaltimoreDGS/</w:t>
              </w:r>
            </w:hyperlink>
          </w:p>
          <w:p w:rsidR="00FA7A67" w:rsidRPr="00A655C8" w:rsidRDefault="00FA7A67" w:rsidP="00FA7A67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 xml:space="preserve">Twitter - @BaltimoreDGS </w:t>
            </w:r>
          </w:p>
          <w:p w:rsidR="00FA7A67" w:rsidRPr="00A655C8" w:rsidRDefault="00FA7A67" w:rsidP="00FA7A67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Instagram - @BaltimoreDGS</w:t>
            </w:r>
          </w:p>
          <w:p w:rsidR="00FA7A67" w:rsidRPr="00A655C8" w:rsidRDefault="00A32346" w:rsidP="00FA7A67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 xml:space="preserve">LinkedIn - </w:t>
            </w:r>
            <w:hyperlink r:id="rId10" w:history="1">
              <w:r w:rsidRPr="00A655C8">
                <w:rPr>
                  <w:rStyle w:val="Hyperlink"/>
                  <w:rFonts w:ascii="Arial" w:hAnsi="Arial" w:cs="Arial"/>
                  <w:sz w:val="20"/>
                </w:rPr>
                <w:t>www.linkedin.com/company/baltimore-city-department-of-general-services/</w:t>
              </w:r>
            </w:hyperlink>
            <w:r w:rsidRPr="00A655C8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99384E" w:rsidRPr="00A655C8" w:rsidRDefault="00274C73" w:rsidP="00BB670E">
      <w:pPr>
        <w:ind w:left="2160"/>
        <w:rPr>
          <w:rFonts w:ascii="Arial" w:hAnsi="Arial" w:cs="Arial"/>
          <w:b/>
          <w:sz w:val="20"/>
        </w:rPr>
      </w:pPr>
      <w:r w:rsidRPr="00A655C8">
        <w:rPr>
          <w:rFonts w:ascii="Arial" w:hAnsi="Arial" w:cs="Arial"/>
          <w:b/>
          <w:sz w:val="20"/>
        </w:rPr>
        <w:t xml:space="preserve">Social Media Examples: Facebook, Twitter, </w:t>
      </w:r>
      <w:r w:rsidR="00BB670E" w:rsidRPr="00A655C8">
        <w:rPr>
          <w:rFonts w:ascii="Arial" w:hAnsi="Arial" w:cs="Arial"/>
          <w:b/>
          <w:sz w:val="20"/>
        </w:rPr>
        <w:t xml:space="preserve">Tumblr, Pinterest, </w:t>
      </w:r>
      <w:r w:rsidRPr="00A655C8">
        <w:rPr>
          <w:rFonts w:ascii="Arial" w:hAnsi="Arial" w:cs="Arial"/>
          <w:b/>
          <w:sz w:val="20"/>
        </w:rPr>
        <w:t>etc</w:t>
      </w:r>
      <w:r w:rsidR="0040670B" w:rsidRPr="00A655C8">
        <w:rPr>
          <w:rFonts w:ascii="Arial" w:hAnsi="Arial" w:cs="Arial"/>
          <w:b/>
          <w:sz w:val="20"/>
        </w:rPr>
        <w:t>.</w:t>
      </w:r>
    </w:p>
    <w:p w:rsidR="00274C73" w:rsidRPr="00A655C8" w:rsidRDefault="00274C73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88"/>
      </w:tblGrid>
      <w:tr w:rsidR="0099384E" w:rsidRPr="00A655C8" w:rsidTr="007A2FEA">
        <w:tc>
          <w:tcPr>
            <w:tcW w:w="2268" w:type="dxa"/>
          </w:tcPr>
          <w:p w:rsidR="0099384E" w:rsidRPr="00A655C8" w:rsidRDefault="0099384E" w:rsidP="008E4AC2">
            <w:pPr>
              <w:pStyle w:val="BodyText"/>
              <w:rPr>
                <w:rFonts w:cs="Arial"/>
                <w:sz w:val="20"/>
              </w:rPr>
            </w:pPr>
            <w:r w:rsidRPr="00A655C8">
              <w:rPr>
                <w:rFonts w:cs="Arial"/>
                <w:sz w:val="20"/>
              </w:rPr>
              <w:t>Name of Event:</w:t>
            </w:r>
          </w:p>
          <w:p w:rsidR="0099384E" w:rsidRPr="00A655C8" w:rsidRDefault="0099384E" w:rsidP="008E4AC2">
            <w:pPr>
              <w:rPr>
                <w:rFonts w:ascii="Arial" w:hAnsi="Arial" w:cs="Arial"/>
                <w:b/>
                <w:sz w:val="20"/>
              </w:rPr>
            </w:pPr>
            <w:r w:rsidRPr="00A655C8">
              <w:rPr>
                <w:rFonts w:ascii="Arial" w:hAnsi="Arial" w:cs="Arial"/>
                <w:b/>
                <w:sz w:val="20"/>
              </w:rPr>
              <w:t>Date:</w:t>
            </w:r>
          </w:p>
          <w:p w:rsidR="0099384E" w:rsidRPr="00A655C8" w:rsidRDefault="0099384E" w:rsidP="008E4AC2">
            <w:pPr>
              <w:rPr>
                <w:rFonts w:ascii="Arial" w:hAnsi="Arial" w:cs="Arial"/>
                <w:b/>
                <w:sz w:val="20"/>
              </w:rPr>
            </w:pPr>
            <w:r w:rsidRPr="00A655C8">
              <w:rPr>
                <w:rFonts w:ascii="Arial" w:hAnsi="Arial" w:cs="Arial"/>
                <w:b/>
                <w:sz w:val="20"/>
              </w:rPr>
              <w:t>Time:</w:t>
            </w:r>
          </w:p>
          <w:p w:rsidR="0036148A" w:rsidRPr="00A655C8" w:rsidRDefault="0099384E" w:rsidP="008E4AC2">
            <w:pPr>
              <w:rPr>
                <w:rFonts w:ascii="Arial" w:hAnsi="Arial" w:cs="Arial"/>
                <w:b/>
                <w:sz w:val="20"/>
              </w:rPr>
            </w:pPr>
            <w:r w:rsidRPr="00A655C8">
              <w:rPr>
                <w:rFonts w:ascii="Arial" w:hAnsi="Arial" w:cs="Arial"/>
                <w:b/>
                <w:sz w:val="20"/>
              </w:rPr>
              <w:t>Location:</w:t>
            </w:r>
          </w:p>
          <w:p w:rsidR="0099384E" w:rsidRPr="00A655C8" w:rsidRDefault="0099384E">
            <w:pPr>
              <w:rPr>
                <w:rFonts w:ascii="Arial" w:hAnsi="Arial" w:cs="Arial"/>
                <w:b/>
                <w:sz w:val="20"/>
              </w:rPr>
            </w:pPr>
          </w:p>
          <w:p w:rsidR="003F16A7" w:rsidRPr="00A655C8" w:rsidRDefault="003F16A7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(to appear full screen)</w:t>
            </w:r>
          </w:p>
          <w:p w:rsidR="003F16A7" w:rsidRPr="00A655C8" w:rsidRDefault="003F16A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588" w:type="dxa"/>
          </w:tcPr>
          <w:p w:rsidR="007333C5" w:rsidRPr="00A655C8" w:rsidRDefault="007333C5" w:rsidP="00D12B85">
            <w:pPr>
              <w:rPr>
                <w:rFonts w:ascii="Arial" w:hAnsi="Arial" w:cs="Arial"/>
                <w:sz w:val="20"/>
              </w:rPr>
            </w:pPr>
          </w:p>
          <w:p w:rsidR="00A655C8" w:rsidRPr="00A655C8" w:rsidRDefault="00A655C8" w:rsidP="00A655C8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Code in the Schools and Department of General Services Student Showcase 2018</w:t>
            </w:r>
          </w:p>
          <w:p w:rsidR="00A655C8" w:rsidRPr="00A655C8" w:rsidRDefault="00A655C8" w:rsidP="00A655C8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3/24/18</w:t>
            </w:r>
          </w:p>
          <w:p w:rsidR="00A655C8" w:rsidRPr="00A655C8" w:rsidRDefault="00A655C8" w:rsidP="00A655C8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6:30-8pm</w:t>
            </w:r>
          </w:p>
          <w:p w:rsidR="00A655C8" w:rsidRPr="00A655C8" w:rsidRDefault="00A655C8" w:rsidP="00A655C8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Impact Hub, 10 E North Avenue, Baltimore, MD 21202</w:t>
            </w:r>
          </w:p>
          <w:p w:rsidR="00E075C0" w:rsidRPr="00A655C8" w:rsidRDefault="00E075C0" w:rsidP="009577CD">
            <w:pPr>
              <w:rPr>
                <w:rFonts w:ascii="Arial" w:hAnsi="Arial" w:cs="Arial"/>
                <w:sz w:val="20"/>
              </w:rPr>
            </w:pPr>
          </w:p>
        </w:tc>
      </w:tr>
    </w:tbl>
    <w:p w:rsidR="0099384E" w:rsidRPr="00A655C8" w:rsidRDefault="00274C73" w:rsidP="003F16A7">
      <w:pPr>
        <w:ind w:left="1440" w:firstLine="720"/>
        <w:rPr>
          <w:rFonts w:ascii="Arial" w:hAnsi="Arial" w:cs="Arial"/>
          <w:b/>
          <w:sz w:val="20"/>
        </w:rPr>
      </w:pPr>
      <w:r w:rsidRPr="00A655C8">
        <w:rPr>
          <w:rFonts w:ascii="Arial" w:hAnsi="Arial" w:cs="Arial"/>
          <w:b/>
          <w:sz w:val="20"/>
        </w:rPr>
        <w:t>Event promotion is optional.</w:t>
      </w:r>
    </w:p>
    <w:p w:rsidR="00274C73" w:rsidRPr="00A655C8" w:rsidRDefault="00274C73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88"/>
      </w:tblGrid>
      <w:tr w:rsidR="007A2FEA" w:rsidRPr="00A655C8" w:rsidTr="000B5A0B">
        <w:tc>
          <w:tcPr>
            <w:tcW w:w="2268" w:type="dxa"/>
          </w:tcPr>
          <w:p w:rsidR="008E4AC2" w:rsidRPr="00A655C8" w:rsidRDefault="0036148A" w:rsidP="0036148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A655C8">
              <w:rPr>
                <w:rFonts w:ascii="Arial" w:hAnsi="Arial" w:cs="Arial"/>
                <w:b/>
                <w:bCs/>
                <w:iCs/>
                <w:sz w:val="20"/>
              </w:rPr>
              <w:t>Photos</w:t>
            </w:r>
            <w:r w:rsidR="008E4AC2" w:rsidRPr="00A655C8">
              <w:rPr>
                <w:rFonts w:ascii="Arial" w:hAnsi="Arial" w:cs="Arial"/>
                <w:b/>
                <w:bCs/>
                <w:iCs/>
                <w:sz w:val="20"/>
              </w:rPr>
              <w:t>:</w:t>
            </w:r>
          </w:p>
          <w:p w:rsidR="003F16A7" w:rsidRPr="00A655C8" w:rsidRDefault="003F16A7" w:rsidP="0036148A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</w:p>
          <w:p w:rsidR="0036148A" w:rsidRPr="00A655C8" w:rsidRDefault="0036148A" w:rsidP="0036148A">
            <w:pPr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(no more than 4-5)</w:t>
            </w:r>
          </w:p>
        </w:tc>
        <w:tc>
          <w:tcPr>
            <w:tcW w:w="6588" w:type="dxa"/>
          </w:tcPr>
          <w:p w:rsidR="0040670B" w:rsidRPr="00A655C8" w:rsidRDefault="0040670B" w:rsidP="000B5A0B">
            <w:pPr>
              <w:rPr>
                <w:rFonts w:ascii="Arial" w:hAnsi="Arial" w:cs="Arial"/>
                <w:b/>
                <w:sz w:val="20"/>
              </w:rPr>
            </w:pPr>
          </w:p>
          <w:p w:rsidR="007A2FEA" w:rsidRPr="00A655C8" w:rsidRDefault="003F16A7" w:rsidP="008E4AC2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A655C8">
              <w:rPr>
                <w:rFonts w:ascii="Arial" w:hAnsi="Arial" w:cs="Arial"/>
                <w:b/>
                <w:i/>
                <w:sz w:val="20"/>
              </w:rPr>
              <w:t>*</w:t>
            </w:r>
            <w:r w:rsidR="0040670B" w:rsidRPr="00A655C8">
              <w:rPr>
                <w:rFonts w:ascii="Arial" w:hAnsi="Arial" w:cs="Arial"/>
                <w:b/>
                <w:i/>
                <w:sz w:val="20"/>
              </w:rPr>
              <w:t>Include high resolutio</w:t>
            </w:r>
            <w:r w:rsidR="008E4AC2" w:rsidRPr="00A655C8">
              <w:rPr>
                <w:rFonts w:ascii="Arial" w:hAnsi="Arial" w:cs="Arial"/>
                <w:b/>
                <w:i/>
                <w:sz w:val="20"/>
              </w:rPr>
              <w:t xml:space="preserve">n .jpg files </w:t>
            </w:r>
            <w:r w:rsidR="00E84587" w:rsidRPr="00A655C8">
              <w:rPr>
                <w:rFonts w:ascii="Arial" w:hAnsi="Arial" w:cs="Arial"/>
                <w:b/>
                <w:i/>
                <w:sz w:val="20"/>
              </w:rPr>
              <w:t>as email attachment</w:t>
            </w:r>
            <w:r w:rsidR="0040670B" w:rsidRPr="00A655C8">
              <w:rPr>
                <w:rFonts w:ascii="Arial" w:hAnsi="Arial" w:cs="Arial"/>
                <w:b/>
                <w:i/>
                <w:sz w:val="20"/>
              </w:rPr>
              <w:t>.</w:t>
            </w:r>
          </w:p>
          <w:p w:rsidR="007A2FEA" w:rsidRPr="00A655C8" w:rsidRDefault="007A2FEA" w:rsidP="000B5A0B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C73" w:rsidRPr="00A655C8" w:rsidRDefault="008E4AC2" w:rsidP="003F16A7">
      <w:pPr>
        <w:ind w:left="1440" w:firstLine="720"/>
        <w:rPr>
          <w:rFonts w:ascii="Arial" w:hAnsi="Arial" w:cs="Arial"/>
          <w:b/>
          <w:sz w:val="20"/>
        </w:rPr>
      </w:pPr>
      <w:r w:rsidRPr="00A655C8">
        <w:rPr>
          <w:rFonts w:ascii="Arial" w:hAnsi="Arial" w:cs="Arial"/>
          <w:b/>
          <w:sz w:val="20"/>
        </w:rPr>
        <w:t>Including photos is optional.</w:t>
      </w:r>
    </w:p>
    <w:p w:rsidR="008E4AC2" w:rsidRPr="00A655C8" w:rsidRDefault="008E4AC2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88"/>
      </w:tblGrid>
      <w:tr w:rsidR="0099384E" w:rsidRPr="00A655C8" w:rsidTr="007A2FEA">
        <w:tc>
          <w:tcPr>
            <w:tcW w:w="2268" w:type="dxa"/>
          </w:tcPr>
          <w:p w:rsidR="0099384E" w:rsidRPr="00A655C8" w:rsidRDefault="0099384E" w:rsidP="007602DF">
            <w:pPr>
              <w:rPr>
                <w:rFonts w:ascii="Arial" w:hAnsi="Arial" w:cs="Arial"/>
                <w:b/>
                <w:sz w:val="20"/>
              </w:rPr>
            </w:pPr>
            <w:r w:rsidRPr="00A655C8">
              <w:rPr>
                <w:rFonts w:ascii="Arial" w:hAnsi="Arial" w:cs="Arial"/>
                <w:b/>
                <w:sz w:val="20"/>
              </w:rPr>
              <w:t>Main Points</w:t>
            </w:r>
            <w:r w:rsidR="008E4AC2" w:rsidRPr="00A655C8">
              <w:rPr>
                <w:rFonts w:ascii="Arial" w:hAnsi="Arial" w:cs="Arial"/>
                <w:b/>
                <w:sz w:val="20"/>
              </w:rPr>
              <w:t>:</w:t>
            </w:r>
          </w:p>
          <w:p w:rsidR="008E4AC2" w:rsidRPr="00A655C8" w:rsidRDefault="008E4AC2" w:rsidP="007602DF">
            <w:pPr>
              <w:rPr>
                <w:rFonts w:ascii="Arial" w:hAnsi="Arial" w:cs="Arial"/>
                <w:b/>
                <w:sz w:val="20"/>
              </w:rPr>
            </w:pPr>
          </w:p>
          <w:p w:rsidR="00BB670E" w:rsidRPr="00A655C8" w:rsidRDefault="00BB670E" w:rsidP="007602DF">
            <w:pPr>
              <w:rPr>
                <w:rFonts w:ascii="Arial" w:hAnsi="Arial" w:cs="Arial"/>
                <w:b/>
                <w:sz w:val="20"/>
              </w:rPr>
            </w:pPr>
          </w:p>
          <w:p w:rsidR="00BB670E" w:rsidRPr="00A655C8" w:rsidRDefault="00BB670E" w:rsidP="007602DF">
            <w:pPr>
              <w:rPr>
                <w:rFonts w:ascii="Arial" w:hAnsi="Arial" w:cs="Arial"/>
                <w:b/>
                <w:sz w:val="20"/>
              </w:rPr>
            </w:pPr>
          </w:p>
          <w:p w:rsidR="0099384E" w:rsidRPr="00A655C8" w:rsidRDefault="008E4AC2" w:rsidP="007602DF">
            <w:pPr>
              <w:pStyle w:val="BodyText"/>
              <w:rPr>
                <w:rFonts w:cs="Arial"/>
                <w:b w:val="0"/>
                <w:sz w:val="20"/>
              </w:rPr>
            </w:pPr>
            <w:r w:rsidRPr="00A655C8">
              <w:rPr>
                <w:rFonts w:cs="Arial"/>
                <w:b w:val="0"/>
                <w:sz w:val="20"/>
              </w:rPr>
              <w:t>(3-4) topics</w:t>
            </w:r>
            <w:r w:rsidR="0099384E" w:rsidRPr="00A655C8">
              <w:rPr>
                <w:rFonts w:cs="Arial"/>
                <w:b w:val="0"/>
                <w:sz w:val="20"/>
              </w:rPr>
              <w:t xml:space="preserve"> </w:t>
            </w:r>
            <w:r w:rsidRPr="00A655C8">
              <w:rPr>
                <w:rFonts w:cs="Arial"/>
                <w:b w:val="0"/>
                <w:sz w:val="20"/>
              </w:rPr>
              <w:t xml:space="preserve">to be discussed in </w:t>
            </w:r>
            <w:r w:rsidR="0099384E" w:rsidRPr="00A655C8">
              <w:rPr>
                <w:rFonts w:cs="Arial"/>
                <w:b w:val="0"/>
                <w:sz w:val="20"/>
              </w:rPr>
              <w:t>the interview</w:t>
            </w:r>
            <w:r w:rsidRPr="00A655C8">
              <w:rPr>
                <w:rFonts w:cs="Arial"/>
                <w:b w:val="0"/>
                <w:sz w:val="20"/>
              </w:rPr>
              <w:t xml:space="preserve"> </w:t>
            </w:r>
          </w:p>
          <w:p w:rsidR="0099384E" w:rsidRPr="00A655C8" w:rsidRDefault="0099384E">
            <w:pPr>
              <w:rPr>
                <w:rFonts w:ascii="Arial" w:hAnsi="Arial" w:cs="Arial"/>
                <w:sz w:val="20"/>
              </w:rPr>
            </w:pPr>
          </w:p>
          <w:p w:rsidR="007A2FEA" w:rsidRPr="00A655C8" w:rsidRDefault="007A2FEA">
            <w:pPr>
              <w:rPr>
                <w:rFonts w:ascii="Arial" w:hAnsi="Arial" w:cs="Arial"/>
                <w:sz w:val="20"/>
              </w:rPr>
            </w:pPr>
          </w:p>
          <w:p w:rsidR="0099384E" w:rsidRPr="00A655C8" w:rsidRDefault="0099384E">
            <w:pPr>
              <w:rPr>
                <w:rFonts w:ascii="Arial" w:hAnsi="Arial" w:cs="Arial"/>
                <w:sz w:val="20"/>
              </w:rPr>
            </w:pPr>
          </w:p>
          <w:p w:rsidR="0099384E" w:rsidRPr="00A655C8" w:rsidRDefault="009938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588" w:type="dxa"/>
          </w:tcPr>
          <w:p w:rsidR="00216CF2" w:rsidRPr="00A655C8" w:rsidRDefault="00AD2E23" w:rsidP="000D02B6">
            <w:pPr>
              <w:ind w:left="720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Background of the program</w:t>
            </w:r>
          </w:p>
          <w:p w:rsidR="00AD2E23" w:rsidRPr="00A655C8" w:rsidRDefault="00AD2E23" w:rsidP="000D02B6">
            <w:pPr>
              <w:ind w:left="720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Tech talent shortage in Baltimore City</w:t>
            </w:r>
          </w:p>
          <w:p w:rsidR="00AD2E23" w:rsidRPr="00A655C8" w:rsidRDefault="00AD2E23" w:rsidP="000D02B6">
            <w:pPr>
              <w:ind w:left="720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What the students worked on during the program</w:t>
            </w:r>
          </w:p>
          <w:p w:rsidR="00AD2E23" w:rsidRPr="00A655C8" w:rsidRDefault="00AD2E23" w:rsidP="000D02B6">
            <w:pPr>
              <w:ind w:left="720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DGS’s outcomes from the program</w:t>
            </w:r>
          </w:p>
          <w:p w:rsidR="00AD2E23" w:rsidRPr="00A655C8" w:rsidRDefault="00AD2E23" w:rsidP="000D02B6">
            <w:pPr>
              <w:ind w:left="720"/>
              <w:rPr>
                <w:rFonts w:ascii="Arial" w:hAnsi="Arial" w:cs="Arial"/>
                <w:sz w:val="20"/>
              </w:rPr>
            </w:pPr>
            <w:r w:rsidRPr="00A655C8">
              <w:rPr>
                <w:rFonts w:ascii="Arial" w:hAnsi="Arial" w:cs="Arial"/>
                <w:sz w:val="20"/>
              </w:rPr>
              <w:t>Expanding the program to other agencies/throughout the city.</w:t>
            </w:r>
          </w:p>
        </w:tc>
      </w:tr>
    </w:tbl>
    <w:p w:rsidR="0036148A" w:rsidRPr="00A655C8" w:rsidRDefault="0036148A" w:rsidP="0036148A">
      <w:pPr>
        <w:pStyle w:val="Footer"/>
        <w:rPr>
          <w:rFonts w:ascii="Arial" w:hAnsi="Arial" w:cs="Arial"/>
          <w:b/>
          <w:sz w:val="20"/>
        </w:rPr>
      </w:pPr>
    </w:p>
    <w:p w:rsidR="0036148A" w:rsidRPr="00A655C8" w:rsidRDefault="0036148A" w:rsidP="003F16A7">
      <w:pPr>
        <w:pStyle w:val="Footer"/>
        <w:jc w:val="center"/>
        <w:rPr>
          <w:rFonts w:ascii="Arial" w:hAnsi="Arial" w:cs="Arial"/>
          <w:b/>
          <w:sz w:val="20"/>
        </w:rPr>
      </w:pPr>
      <w:r w:rsidRPr="00A655C8">
        <w:rPr>
          <w:rFonts w:ascii="Arial" w:hAnsi="Arial" w:cs="Arial"/>
          <w:b/>
          <w:sz w:val="20"/>
        </w:rPr>
        <w:t xml:space="preserve">A link from </w:t>
      </w:r>
      <w:hyperlink r:id="rId11" w:history="1">
        <w:r w:rsidR="00FA7A67" w:rsidRPr="00A655C8">
          <w:rPr>
            <w:rStyle w:val="Hyperlink"/>
            <w:rFonts w:ascii="Arial" w:hAnsi="Arial" w:cs="Arial"/>
            <w:b/>
            <w:sz w:val="20"/>
          </w:rPr>
          <w:t>www.charmtv.tv</w:t>
        </w:r>
      </w:hyperlink>
      <w:r w:rsidRPr="00A655C8">
        <w:rPr>
          <w:rFonts w:ascii="Arial" w:hAnsi="Arial" w:cs="Arial"/>
          <w:b/>
          <w:sz w:val="20"/>
        </w:rPr>
        <w:t xml:space="preserve"> will be shared with each guest.</w:t>
      </w:r>
    </w:p>
    <w:sectPr w:rsidR="0036148A" w:rsidRPr="00A655C8">
      <w:pgSz w:w="12240" w:h="15840"/>
      <w:pgMar w:top="630" w:right="1800" w:bottom="81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8E3" w:rsidRDefault="00A728E3">
      <w:r>
        <w:separator/>
      </w:r>
    </w:p>
  </w:endnote>
  <w:endnote w:type="continuationSeparator" w:id="0">
    <w:p w:rsidR="00A728E3" w:rsidRDefault="00A7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8E3" w:rsidRDefault="00A728E3">
      <w:r>
        <w:separator/>
      </w:r>
    </w:p>
  </w:footnote>
  <w:footnote w:type="continuationSeparator" w:id="0">
    <w:p w:rsidR="00A728E3" w:rsidRDefault="00A72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341"/>
    <w:multiLevelType w:val="hybridMultilevel"/>
    <w:tmpl w:val="E6806712"/>
    <w:lvl w:ilvl="0" w:tplc="0D6EAF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C8F"/>
    <w:multiLevelType w:val="hybridMultilevel"/>
    <w:tmpl w:val="45285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904E3"/>
    <w:multiLevelType w:val="hybridMultilevel"/>
    <w:tmpl w:val="B52E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19BA"/>
    <w:multiLevelType w:val="hybridMultilevel"/>
    <w:tmpl w:val="8FE0F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84A07"/>
    <w:multiLevelType w:val="hybridMultilevel"/>
    <w:tmpl w:val="8C30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F209E"/>
    <w:multiLevelType w:val="hybridMultilevel"/>
    <w:tmpl w:val="07DE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MjY2MLMwMzEzMzZS0lEKTi0uzszPAykwrAUASaJ0UywAAAA="/>
  </w:docVars>
  <w:rsids>
    <w:rsidRoot w:val="00105558"/>
    <w:rsid w:val="00025FA9"/>
    <w:rsid w:val="00036A08"/>
    <w:rsid w:val="000A26E7"/>
    <w:rsid w:val="000B5A0B"/>
    <w:rsid w:val="000D02B6"/>
    <w:rsid w:val="000F36CC"/>
    <w:rsid w:val="00105558"/>
    <w:rsid w:val="00107F6C"/>
    <w:rsid w:val="00111EF6"/>
    <w:rsid w:val="00115EDF"/>
    <w:rsid w:val="00120489"/>
    <w:rsid w:val="00160DA2"/>
    <w:rsid w:val="00160FD2"/>
    <w:rsid w:val="00164904"/>
    <w:rsid w:val="00190419"/>
    <w:rsid w:val="001A3A30"/>
    <w:rsid w:val="001A7BC1"/>
    <w:rsid w:val="001C6D37"/>
    <w:rsid w:val="001D3BDC"/>
    <w:rsid w:val="001E1479"/>
    <w:rsid w:val="001E64CA"/>
    <w:rsid w:val="001F6F5C"/>
    <w:rsid w:val="00214EB5"/>
    <w:rsid w:val="00216CF2"/>
    <w:rsid w:val="0024504D"/>
    <w:rsid w:val="00260DFA"/>
    <w:rsid w:val="00274C73"/>
    <w:rsid w:val="002F45EB"/>
    <w:rsid w:val="002F626C"/>
    <w:rsid w:val="0036148A"/>
    <w:rsid w:val="00374A85"/>
    <w:rsid w:val="00393037"/>
    <w:rsid w:val="003C4A15"/>
    <w:rsid w:val="003F16A7"/>
    <w:rsid w:val="0040670B"/>
    <w:rsid w:val="00406AAF"/>
    <w:rsid w:val="00414A2C"/>
    <w:rsid w:val="004203B4"/>
    <w:rsid w:val="004833DD"/>
    <w:rsid w:val="004E29E5"/>
    <w:rsid w:val="005153CF"/>
    <w:rsid w:val="005331EA"/>
    <w:rsid w:val="00562992"/>
    <w:rsid w:val="00572193"/>
    <w:rsid w:val="00586BF0"/>
    <w:rsid w:val="005A5322"/>
    <w:rsid w:val="005B0B2D"/>
    <w:rsid w:val="005E4A74"/>
    <w:rsid w:val="006633A3"/>
    <w:rsid w:val="00664BAF"/>
    <w:rsid w:val="00680629"/>
    <w:rsid w:val="006B0FFB"/>
    <w:rsid w:val="006D3F46"/>
    <w:rsid w:val="006D72E3"/>
    <w:rsid w:val="006F4CA6"/>
    <w:rsid w:val="0073115F"/>
    <w:rsid w:val="007333C5"/>
    <w:rsid w:val="00751CF3"/>
    <w:rsid w:val="007602DF"/>
    <w:rsid w:val="00777FCC"/>
    <w:rsid w:val="00780993"/>
    <w:rsid w:val="007A2FEA"/>
    <w:rsid w:val="007F24A7"/>
    <w:rsid w:val="007F36EB"/>
    <w:rsid w:val="0080110A"/>
    <w:rsid w:val="00821AA7"/>
    <w:rsid w:val="008361B7"/>
    <w:rsid w:val="008624C0"/>
    <w:rsid w:val="0087781F"/>
    <w:rsid w:val="0088200C"/>
    <w:rsid w:val="008861D1"/>
    <w:rsid w:val="008A0012"/>
    <w:rsid w:val="008C175C"/>
    <w:rsid w:val="008E4AC2"/>
    <w:rsid w:val="008F215D"/>
    <w:rsid w:val="00926DF3"/>
    <w:rsid w:val="00937804"/>
    <w:rsid w:val="009577CD"/>
    <w:rsid w:val="009667AD"/>
    <w:rsid w:val="00970081"/>
    <w:rsid w:val="00975D63"/>
    <w:rsid w:val="0099384E"/>
    <w:rsid w:val="009C7933"/>
    <w:rsid w:val="009F5879"/>
    <w:rsid w:val="00A32346"/>
    <w:rsid w:val="00A655C8"/>
    <w:rsid w:val="00A728E3"/>
    <w:rsid w:val="00A751B9"/>
    <w:rsid w:val="00AA0DDD"/>
    <w:rsid w:val="00AC01E7"/>
    <w:rsid w:val="00AD2E23"/>
    <w:rsid w:val="00AE2980"/>
    <w:rsid w:val="00B16955"/>
    <w:rsid w:val="00B6195E"/>
    <w:rsid w:val="00B76E61"/>
    <w:rsid w:val="00BA4B3F"/>
    <w:rsid w:val="00BB670E"/>
    <w:rsid w:val="00BD5822"/>
    <w:rsid w:val="00BE7AFF"/>
    <w:rsid w:val="00C00C6A"/>
    <w:rsid w:val="00C170DF"/>
    <w:rsid w:val="00C2385A"/>
    <w:rsid w:val="00C33954"/>
    <w:rsid w:val="00C45D25"/>
    <w:rsid w:val="00C8049C"/>
    <w:rsid w:val="00CB6401"/>
    <w:rsid w:val="00CC4724"/>
    <w:rsid w:val="00D00B3D"/>
    <w:rsid w:val="00D01E1E"/>
    <w:rsid w:val="00D04E54"/>
    <w:rsid w:val="00D12B85"/>
    <w:rsid w:val="00D742E0"/>
    <w:rsid w:val="00D77856"/>
    <w:rsid w:val="00D96CBC"/>
    <w:rsid w:val="00DA06AF"/>
    <w:rsid w:val="00DB5974"/>
    <w:rsid w:val="00DE2B58"/>
    <w:rsid w:val="00DE763E"/>
    <w:rsid w:val="00E062B3"/>
    <w:rsid w:val="00E075C0"/>
    <w:rsid w:val="00E45D9D"/>
    <w:rsid w:val="00E77591"/>
    <w:rsid w:val="00E84587"/>
    <w:rsid w:val="00EA511E"/>
    <w:rsid w:val="00ED78F2"/>
    <w:rsid w:val="00EE7352"/>
    <w:rsid w:val="00EF6A8A"/>
    <w:rsid w:val="00F35369"/>
    <w:rsid w:val="00F6077C"/>
    <w:rsid w:val="00F64B34"/>
    <w:rsid w:val="00F66EF7"/>
    <w:rsid w:val="00F72D94"/>
    <w:rsid w:val="00FA7A67"/>
    <w:rsid w:val="00FB620D"/>
    <w:rsid w:val="00FE1C52"/>
    <w:rsid w:val="00FE6A7C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EACCC62-644F-427F-B980-B8C2A671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ntique Olive" w:hAnsi="Antique Olive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i/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4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rsid w:val="0088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200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1695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1F6F5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F6F5C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eralservices.baltimorecity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armtv.t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company/baltimore-city-department-of-general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altimoreDG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COMCAST%20LOCAL%20EDITION\NEWSMAKERS%20Prep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NEWSMAKERS Prep Sheet</Template>
  <TotalTime>0</TotalTime>
  <Pages>1</Pages>
  <Words>187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COMCAST LOCAL EDITION</vt:lpstr>
    </vt:vector>
  </TitlesOfParts>
  <Company>Comcast Cable Corporation</Company>
  <LinksUpToDate>false</LinksUpToDate>
  <CharactersWithSpaces>1672</CharactersWithSpaces>
  <SharedDoc>false</SharedDoc>
  <HLinks>
    <vt:vector size="6" baseType="variant">
      <vt:variant>
        <vt:i4>6881382</vt:i4>
      </vt:variant>
      <vt:variant>
        <vt:i4>0</vt:i4>
      </vt:variant>
      <vt:variant>
        <vt:i4>0</vt:i4>
      </vt:variant>
      <vt:variant>
        <vt:i4>5</vt:i4>
      </vt:variant>
      <vt:variant>
        <vt:lpwstr>http://www.charmtv.tv/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LOCAL EDITION</dc:title>
  <dc:creator>Benjamin C Hughes</dc:creator>
  <cp:lastModifiedBy>Shimano, Melanie</cp:lastModifiedBy>
  <cp:revision>2</cp:revision>
  <cp:lastPrinted>2018-04-26T17:43:00Z</cp:lastPrinted>
  <dcterms:created xsi:type="dcterms:W3CDTF">2018-05-15T16:58:00Z</dcterms:created>
  <dcterms:modified xsi:type="dcterms:W3CDTF">2018-05-15T16:58:00Z</dcterms:modified>
</cp:coreProperties>
</file>